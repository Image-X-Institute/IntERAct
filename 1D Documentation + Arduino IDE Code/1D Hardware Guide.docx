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499"/>
      </w:tblGrid>
      <w:tr w:rsidR="000F1DCE" w14:paraId="5D7EFF68"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66F198C7" w14:textId="24C58156" w:rsidR="000F1DCE" w:rsidRPr="00616989" w:rsidRDefault="000F1DCE" w:rsidP="00CB4A4D">
            <w:pPr>
              <w:spacing w:after="200"/>
              <w:rPr>
                <w:smallCaps/>
              </w:rPr>
            </w:pPr>
            <w:r w:rsidRPr="00616989">
              <w:rPr>
                <w:smallCaps/>
                <w:noProof/>
              </w:rPr>
              <mc:AlternateContent>
                <mc:Choice Requires="wps">
                  <w:drawing>
                    <wp:inline distT="0" distB="0" distL="0" distR="0" wp14:anchorId="3EDBA700" wp14:editId="3103C91E">
                      <wp:extent cx="5819775" cy="804125"/>
                      <wp:effectExtent l="0" t="0" r="0" b="0"/>
                      <wp:docPr id="12" name="Text Box 12"/>
                      <wp:cNvGraphicFramePr/>
                      <a:graphic xmlns:a="http://schemas.openxmlformats.org/drawingml/2006/main">
                        <a:graphicData uri="http://schemas.microsoft.com/office/word/2010/wordprocessingShape">
                          <wps:wsp>
                            <wps:cNvSpPr txBox="1"/>
                            <wps:spPr>
                              <a:xfrm>
                                <a:off x="0" y="0"/>
                                <a:ext cx="581977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8C5770" w14:textId="5309A210" w:rsidR="000F1DCE" w:rsidRPr="00CB4A4D" w:rsidRDefault="00D16250" w:rsidP="000F1DCE">
                                  <w:pPr>
                                    <w:pStyle w:val="Title"/>
                                    <w:rPr>
                                      <w:b w:val="0"/>
                                      <w:color w:val="FFFFFF" w:themeColor="background1"/>
                                    </w:rPr>
                                  </w:pPr>
                                  <w:r>
                                    <w:rPr>
                                      <w:b w:val="0"/>
                                      <w:color w:val="FFFFFF" w:themeColor="background1"/>
                                    </w:rPr>
                                    <w:t>1D Motion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EDBA700" id="_x0000_t202" coordsize="21600,21600" o:spt="202" path="m,l,21600r21600,l21600,xe">
                      <v:stroke joinstyle="miter"/>
                      <v:path gradientshapeok="t" o:connecttype="rect"/>
                    </v:shapetype>
                    <v:shape id="Text Box 12" o:spid="_x0000_s1026" type="#_x0000_t202" style="width:458.2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" filled="f" stroked="f">
                      <v:textbox>
                        <w:txbxContent>
                          <w:p w14:paraId="488C5770" w14:textId="5309A210" w:rsidR="000F1DCE" w:rsidRPr="00CB4A4D" w:rsidRDefault="00D16250" w:rsidP="000F1DCE">
                            <w:pPr>
                              <w:pStyle w:val="Title"/>
                              <w:rPr>
                                <w:b w:val="0"/>
                                <w:color w:val="FFFFFF" w:themeColor="background1"/>
                              </w:rPr>
                            </w:pPr>
                            <w:r>
                              <w:rPr>
                                <w:b w:val="0"/>
                                <w:color w:val="FFFFFF" w:themeColor="background1"/>
                              </w:rPr>
                              <w:t>1D Motion Platform</w:t>
                            </w:r>
                          </w:p>
                        </w:txbxContent>
                      </v:textbox>
                      <w10:anchorlock/>
                    </v:shape>
                  </w:pict>
                </mc:Fallback>
              </mc:AlternateContent>
            </w:r>
          </w:p>
        </w:tc>
      </w:tr>
      <w:tr w:rsidR="000F1DCE" w14:paraId="185F55C6"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6C190EF2" w14:textId="4C455CBC" w:rsidR="000F1DCE" w:rsidRPr="00616989" w:rsidRDefault="000F1DCE" w:rsidP="00CB4A4D">
            <w:pPr>
              <w:spacing w:after="200"/>
              <w:rPr>
                <w:smallCaps/>
              </w:rPr>
            </w:pPr>
            <w:r w:rsidRPr="00616989">
              <w:rPr>
                <w:smallCaps/>
                <w:noProof/>
              </w:rPr>
              <mc:AlternateContent>
                <mc:Choice Requires="wps">
                  <w:drawing>
                    <wp:inline distT="0" distB="0" distL="0" distR="0" wp14:anchorId="7461C2B0" wp14:editId="6576DCD6">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6172ED" w14:textId="2B70CCE9" w:rsidR="000F1DCE" w:rsidRPr="00CB4A4D" w:rsidRDefault="00D16250" w:rsidP="000F1DCE">
                                  <w:pPr>
                                    <w:pStyle w:val="Subtitle"/>
                                    <w:rPr>
                                      <w:color w:val="FFFFFF" w:themeColor="background1"/>
                                    </w:rPr>
                                  </w:pPr>
                                  <w:r>
                                    <w:rPr>
                                      <w:color w:val="FFFFFF" w:themeColor="background1"/>
                                    </w:rPr>
                                    <w:t>Hardware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61C2B0"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" filled="f" stroked="f">
                      <v:textbox>
                        <w:txbxContent>
                          <w:p w14:paraId="596172ED" w14:textId="2B70CCE9" w:rsidR="000F1DCE" w:rsidRPr="00CB4A4D" w:rsidRDefault="00D16250" w:rsidP="000F1DCE">
                            <w:pPr>
                              <w:pStyle w:val="Subtitle"/>
                              <w:rPr>
                                <w:color w:val="FFFFFF" w:themeColor="background1"/>
                              </w:rPr>
                            </w:pPr>
                            <w:r>
                              <w:rPr>
                                <w:color w:val="FFFFFF" w:themeColor="background1"/>
                              </w:rPr>
                              <w:t>Hardware Guide</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34AB56A4"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1C6A4A26"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1C02E42C" wp14:editId="35F82B13">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42DC8" w14:textId="05169854" w:rsidR="00CB4A4D" w:rsidRPr="00CB4A4D" w:rsidRDefault="00CB4A4D" w:rsidP="00CB4A4D">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02E42C"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" filled="f" stroked="f">
                      <v:textbox>
                        <w:txbxContent>
                          <w:p w14:paraId="56C42DC8" w14:textId="05169854" w:rsidR="00CB4A4D" w:rsidRPr="00CB4A4D" w:rsidRDefault="00CB4A4D" w:rsidP="00CB4A4D">
                            <w:pPr>
                              <w:pStyle w:val="Subtitle"/>
                              <w:rPr>
                                <w:color w:val="FFFFFF" w:themeColor="background1"/>
                              </w:rPr>
                            </w:pPr>
                          </w:p>
                        </w:txbxContent>
                      </v:textbox>
                      <w10:anchorlock/>
                    </v:shape>
                  </w:pict>
                </mc:Fallback>
              </mc:AlternateContent>
            </w:r>
          </w:p>
        </w:tc>
      </w:tr>
    </w:tbl>
    <w:sdt>
      <w:sdtPr>
        <w:rPr>
          <w:b/>
        </w:rPr>
        <w:id w:val="805429490"/>
        <w:docPartObj>
          <w:docPartGallery w:val="Cover Pages"/>
          <w:docPartUnique/>
        </w:docPartObj>
      </w:sdtPr>
      <w:sdtContent>
        <w:p w14:paraId="2C27AC51" w14:textId="596131CB" w:rsidR="00CB4A4D" w:rsidRDefault="00B208BB">
          <w:pPr>
            <w:spacing w:after="200"/>
            <w:rPr>
              <w:b/>
              <w:noProof/>
            </w:rPr>
          </w:pPr>
          <w:r>
            <w:rPr>
              <w:b/>
              <w:noProof/>
            </w:rPr>
            <mc:AlternateContent>
              <mc:Choice Requires="wps">
                <w:drawing>
                  <wp:anchor distT="0" distB="0" distL="114300" distR="114300" simplePos="0" relativeHeight="251660288" behindDoc="1" locked="0" layoutInCell="1" allowOverlap="1" wp14:anchorId="32109856" wp14:editId="2F038B13">
                    <wp:simplePos x="0" y="0"/>
                    <wp:positionH relativeFrom="page">
                      <wp:posOffset>-438150</wp:posOffset>
                    </wp:positionH>
                    <wp:positionV relativeFrom="paragraph">
                      <wp:posOffset>-962025</wp:posOffset>
                    </wp:positionV>
                    <wp:extent cx="8267700" cy="1971675"/>
                    <wp:effectExtent l="0" t="0" r="19050" b="28575"/>
                    <wp:wrapNone/>
                    <wp:docPr id="10" name="Rectangle 10" descr="rectangle"/>
                    <wp:cNvGraphicFramePr/>
                    <a:graphic xmlns:a="http://schemas.openxmlformats.org/drawingml/2006/main">
                      <a:graphicData uri="http://schemas.microsoft.com/office/word/2010/wordprocessingShape">
                        <wps:wsp>
                          <wps:cNvSpPr/>
                          <wps:spPr>
                            <a:xfrm>
                              <a:off x="0" y="0"/>
                              <a:ext cx="8267700" cy="1971675"/>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9568" id="Rectangle 10" o:spid="_x0000_s1026" alt="rectangle" style="position:absolute;margin-left:-34.5pt;margin-top:-75.75pt;width:651pt;height:155.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" fillcolor="#008890 [3204]" strokecolor="#001415 [484]" strokeweight="1pt">
                    <w10:wrap anchorx="page"/>
                  </v:rect>
                </w:pict>
              </mc:Fallback>
            </mc:AlternateContent>
          </w:r>
        </w:p>
        <w:p w14:paraId="090A77FF" w14:textId="5A6E6AE2" w:rsidR="00FD71E8" w:rsidRDefault="00BC69E6">
          <w:pPr>
            <w:spacing w:after="200"/>
            <w:rPr>
              <w:b/>
            </w:rPr>
          </w:pPr>
          <w:r>
            <w:rPr>
              <w:b/>
              <w:noProof/>
            </w:rPr>
            <mc:AlternateContent>
              <mc:Choice Requires="wps">
                <w:drawing>
                  <wp:anchor distT="0" distB="0" distL="114300" distR="114300" simplePos="0" relativeHeight="251657215" behindDoc="1" locked="0" layoutInCell="1" allowOverlap="1" wp14:anchorId="394D1F9E" wp14:editId="450F1498">
                    <wp:simplePos x="0" y="0"/>
                    <wp:positionH relativeFrom="page">
                      <wp:posOffset>-438150</wp:posOffset>
                    </wp:positionH>
                    <wp:positionV relativeFrom="paragraph">
                      <wp:posOffset>4867910</wp:posOffset>
                    </wp:positionV>
                    <wp:extent cx="8258175" cy="4419600"/>
                    <wp:effectExtent l="0" t="0" r="9525" b="0"/>
                    <wp:wrapNone/>
                    <wp:docPr id="8" name="Rectangle 8" descr="rectangle"/>
                    <wp:cNvGraphicFramePr/>
                    <a:graphic xmlns:a="http://schemas.openxmlformats.org/drawingml/2006/main">
                      <a:graphicData uri="http://schemas.microsoft.com/office/word/2010/wordprocessingShape">
                        <wps:wsp>
                          <wps:cNvSpPr/>
                          <wps:spPr>
                            <a:xfrm>
                              <a:off x="0" y="0"/>
                              <a:ext cx="8258175" cy="44196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1BFCF" id="Rectangle 8" o:spid="_x0000_s1026" alt="rectangle" style="position:absolute;margin-left:-34.5pt;margin-top:383.3pt;width:650.25pt;height:348pt;z-index:-251659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" fillcolor="#404040 [2429]" stroked="f" strokeweight="1pt">
                    <w10:wrap anchorx="page"/>
                  </v:rect>
                </w:pict>
              </mc:Fallback>
            </mc:AlternateContent>
          </w:r>
          <w:r w:rsidR="00475290">
            <w:rPr>
              <w:noProof/>
            </w:rPr>
            <w:drawing>
              <wp:anchor distT="0" distB="0" distL="114300" distR="114300" simplePos="0" relativeHeight="251663360" behindDoc="1" locked="0" layoutInCell="1" allowOverlap="1" wp14:anchorId="7438FE59" wp14:editId="35FB34E4">
                <wp:simplePos x="0" y="0"/>
                <wp:positionH relativeFrom="page">
                  <wp:align>right</wp:align>
                </wp:positionH>
                <wp:positionV relativeFrom="paragraph">
                  <wp:posOffset>734060</wp:posOffset>
                </wp:positionV>
                <wp:extent cx="7765415" cy="4144010"/>
                <wp:effectExtent l="0" t="0" r="6985" b="8890"/>
                <wp:wrapTight wrapText="bothSides">
                  <wp:wrapPolygon edited="0">
                    <wp:start x="0" y="0"/>
                    <wp:lineTo x="0" y="21547"/>
                    <wp:lineTo x="21566" y="21547"/>
                    <wp:lineTo x="21566" y="0"/>
                    <wp:lineTo x="0" y="0"/>
                  </wp:wrapPolygon>
                </wp:wrapTight>
                <wp:docPr id="1002112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760"/>
                        <a:stretch/>
                      </pic:blipFill>
                      <pic:spPr bwMode="auto">
                        <a:xfrm>
                          <a:off x="0" y="0"/>
                          <a:ext cx="7765415" cy="414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PlainTable4"/>
            <w:tblpPr w:leftFromText="180" w:rightFromText="180" w:vertAnchor="text" w:horzAnchor="margin" w:tblpXSpec="center" w:tblpY="-12904"/>
            <w:tblW w:w="10519" w:type="dxa"/>
            <w:tblLook w:val="04A0" w:firstRow="1" w:lastRow="0" w:firstColumn="1" w:lastColumn="0" w:noHBand="0" w:noVBand="1"/>
          </w:tblPr>
          <w:tblGrid>
            <w:gridCol w:w="10688"/>
          </w:tblGrid>
          <w:tr w:rsidR="000F1DCE" w14:paraId="25A3EF20" w14:textId="77777777" w:rsidTr="000F1DCE">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vAlign w:val="bottom"/>
              </w:tcPr>
              <w:p w14:paraId="71AA1992" w14:textId="65C9952B" w:rsidR="000F1DCE" w:rsidRPr="007B346A" w:rsidRDefault="00D16250" w:rsidP="000F1DCE">
                <w:pPr>
                  <w:pStyle w:val="Title"/>
                  <w:framePr w:hSpace="0" w:wrap="auto" w:vAnchor="margin" w:hAnchor="text" w:yAlign="inline"/>
                </w:pPr>
                <w:r>
                  <w:lastRenderedPageBreak/>
                  <w:t>Hardware Guide</w:t>
                </w:r>
              </w:p>
            </w:tc>
          </w:tr>
          <w:tr w:rsidR="000F1DCE" w14:paraId="4E89B78C" w14:textId="77777777" w:rsidTr="000F1DCE">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1D19667C" w14:textId="77777777" w:rsidR="000F1DCE" w:rsidRDefault="000F1DCE" w:rsidP="000F1DCE">
                <w:pPr>
                  <w:pStyle w:val="Subtitle"/>
                  <w:framePr w:hSpace="0" w:wrap="auto" w:vAnchor="margin" w:hAnchor="text" w:yAlign="inline"/>
                  <w:rPr>
                    <w:b w:val="0"/>
                    <w:bCs w:val="0"/>
                  </w:rPr>
                </w:pPr>
                <w:r>
                  <w:rPr>
                    <w:noProof/>
                  </w:rPr>
                  <mc:AlternateContent>
                    <mc:Choice Requires="wps">
                      <w:drawing>
                        <wp:inline distT="0" distB="0" distL="0" distR="0" wp14:anchorId="6FCA2F5E" wp14:editId="3A8817AB">
                          <wp:extent cx="3990652" cy="95534"/>
                          <wp:effectExtent l="0" t="0" r="0" b="0"/>
                          <wp:docPr id="3" name="Rectangle 3"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5F6DFA" id="Rectangle 3"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p w14:paraId="727D5DF0" w14:textId="3A2DC76F" w:rsidR="000F1DCE" w:rsidRPr="000F1DCE" w:rsidRDefault="000F1DCE" w:rsidP="004F27D6">
                <w:pPr>
                  <w:pStyle w:val="Subtitle"/>
                  <w:framePr w:hSpace="0" w:wrap="auto" w:vAnchor="margin" w:hAnchor="text" w:yAlign="inline"/>
                  <w:rPr>
                    <w:b w:val="0"/>
                    <w:bCs w:val="0"/>
                  </w:rPr>
                </w:pPr>
                <w:r>
                  <w:t>S</w:t>
                </w:r>
                <w:r w:rsidR="00D16250">
                  <w:t>etting up</w:t>
                </w:r>
                <w:r w:rsidR="00DA03C4">
                  <w:t xml:space="preserve"> t</w:t>
                </w:r>
                <w:r w:rsidR="00DA03C4" w:rsidRPr="00DA03C4">
                  <w:t xml:space="preserve">he </w:t>
                </w:r>
                <w:r w:rsidR="00DA03C4">
                  <w:t>t</w:t>
                </w:r>
                <w:r w:rsidR="00DA03C4" w:rsidRPr="00DA03C4">
                  <w:t xml:space="preserve">op </w:t>
                </w:r>
                <w:r w:rsidR="00DA03C4">
                  <w:t>p</w:t>
                </w:r>
                <w:r w:rsidR="00DA03C4" w:rsidRPr="00DA03C4">
                  <w:t>latform</w:t>
                </w:r>
              </w:p>
            </w:tc>
          </w:tr>
          <w:tr w:rsidR="000F1DCE" w14:paraId="5D308029" w14:textId="77777777" w:rsidTr="000F1DCE">
            <w:trPr>
              <w:trHeight w:val="9948"/>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14535D57" w14:textId="7E24642B" w:rsidR="000F1DCE" w:rsidRPr="00616989" w:rsidRDefault="000F1DCE" w:rsidP="000F1DCE">
                <w:pPr>
                  <w:spacing w:after="200"/>
                  <w:rPr>
                    <w:smallCaps/>
                    <w:noProof/>
                  </w:rPr>
                </w:pPr>
                <w:r>
                  <w:rPr>
                    <w:smallCaps/>
                    <w:noProof/>
                  </w:rPr>
                  <mc:AlternateContent>
                    <mc:Choice Requires="wps">
                      <w:drawing>
                        <wp:inline distT="0" distB="0" distL="0" distR="0" wp14:anchorId="1200D1F7" wp14:editId="4483B836">
                          <wp:extent cx="6650181" cy="6211614"/>
                          <wp:effectExtent l="0" t="0" r="0" b="0"/>
                          <wp:docPr id="31" name="Text Box 31"/>
                          <wp:cNvGraphicFramePr/>
                          <a:graphic xmlns:a="http://schemas.openxmlformats.org/drawingml/2006/main">
                            <a:graphicData uri="http://schemas.microsoft.com/office/word/2010/wordprocessingShape">
                              <wps:wsp>
                                <wps:cNvSpPr txBox="1"/>
                                <wps:spPr>
                                  <a:xfrm>
                                    <a:off x="0" y="0"/>
                                    <a:ext cx="6650181" cy="62116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12A3FB" w14:textId="6A22D1FE" w:rsidR="000F1DCE" w:rsidRDefault="00D16250" w:rsidP="004F27D6">
                                      <w:pPr>
                                        <w:spacing w:after="0"/>
                                        <w:jc w:val="both"/>
                                      </w:pPr>
                                      <w:r>
                                        <w:t xml:space="preserve">The first part of setting up the 1D motion platform is to put together the top section of the platform. This is the section that attaches to the tip of the linear actuator and is the holding platform for the phantom. We needed to consider radio transparency, as well as a design that would be compatible and easily implemented/reproducible. The materials required would be a laser cut acrylic pane, with 4 holes drilled in the center, lining up with the 3D printed mount screw holes; Nylon screws </w:t>
                                      </w:r>
                                      <w:r w:rsidR="008F4509">
                                        <w:t>(7mm) are also required to attach the custom mount to the acrylic pane.</w:t>
                                      </w:r>
                                    </w:p>
                                    <w:p w14:paraId="13F3E2CD" w14:textId="652208E7" w:rsidR="000F1DCE" w:rsidRDefault="000F1DCE" w:rsidP="000F1DCE"/>
                                    <w:p w14:paraId="125BE295" w14:textId="77777777" w:rsidR="008F4509" w:rsidRDefault="008F4509" w:rsidP="008F4509">
                                      <w:pPr>
                                        <w:keepNext/>
                                        <w:jc w:val="center"/>
                                      </w:pPr>
                                      <w:r>
                                        <w:rPr>
                                          <w:noProof/>
                                        </w:rPr>
                                        <w:drawing>
                                          <wp:inline distT="0" distB="0" distL="0" distR="0" wp14:anchorId="15E2B5C8" wp14:editId="79E7EC16">
                                            <wp:extent cx="4838700" cy="3627243"/>
                                            <wp:effectExtent l="19050" t="19050" r="19050" b="11430"/>
                                            <wp:docPr id="1628931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4852" cy="3639351"/>
                                                    </a:xfrm>
                                                    <a:prstGeom prst="rect">
                                                      <a:avLst/>
                                                    </a:prstGeom>
                                                    <a:noFill/>
                                                    <a:ln w="12700">
                                                      <a:solidFill>
                                                        <a:schemeClr val="tx1"/>
                                                      </a:solidFill>
                                                    </a:ln>
                                                  </pic:spPr>
                                                </pic:pic>
                                              </a:graphicData>
                                            </a:graphic>
                                          </wp:inline>
                                        </w:drawing>
                                      </w:r>
                                    </w:p>
                                    <w:p w14:paraId="6A102ECA" w14:textId="6002201B" w:rsidR="008F4509" w:rsidRDefault="008F4509" w:rsidP="008F4509">
                                      <w:pPr>
                                        <w:pStyle w:val="Caption"/>
                                        <w:jc w:val="center"/>
                                      </w:pPr>
                                      <w:r>
                                        <w:t xml:space="preserve">Figure </w:t>
                                      </w:r>
                                      <w:r>
                                        <w:fldChar w:fldCharType="begin"/>
                                      </w:r>
                                      <w:r>
                                        <w:instrText xml:space="preserve"> SEQ Figure \* ARABIC </w:instrText>
                                      </w:r>
                                      <w:r>
                                        <w:fldChar w:fldCharType="separate"/>
                                      </w:r>
                                      <w:r w:rsidR="003C0266">
                                        <w:rPr>
                                          <w:noProof/>
                                        </w:rPr>
                                        <w:t>1</w:t>
                                      </w:r>
                                      <w:r>
                                        <w:fldChar w:fldCharType="end"/>
                                      </w:r>
                                      <w:r>
                                        <w:t xml:space="preserve"> - 4x Nylon screws, 3D printed mount &amp; cut/drilled acrylic pane</w:t>
                                      </w:r>
                                    </w:p>
                                    <w:p w14:paraId="0A727BF5" w14:textId="03FCBFEF" w:rsidR="008F4509" w:rsidRDefault="008F4509" w:rsidP="008F45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00D1F7" id="Text Box 31" o:spid="_x0000_s1029" type="#_x0000_t202" style="width:523.65pt;height:48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" filled="f" stroked="f">
                          <v:textbox>
                            <w:txbxContent>
                              <w:p w14:paraId="0112A3FB" w14:textId="6A22D1FE" w:rsidR="000F1DCE" w:rsidRDefault="00D16250" w:rsidP="004F27D6">
                                <w:pPr>
                                  <w:spacing w:after="0"/>
                                  <w:jc w:val="both"/>
                                </w:pPr>
                                <w:r>
                                  <w:t xml:space="preserve">The first part of setting up the 1D motion platform is to put together the top section of the platform. This is the section that attaches to the tip of the linear actuator and is the holding platform for the phantom. We needed to consider radio transparency, as well as a design that would be compatible and easily implemented/reproducible. The materials required would be a laser cut acrylic pane, with 4 holes drilled in the center, lining up with the 3D printed mount screw holes; Nylon screws </w:t>
                                </w:r>
                                <w:r w:rsidR="008F4509">
                                  <w:t>(7mm) are also required to attach the custom mount to the acrylic pane.</w:t>
                                </w:r>
                              </w:p>
                              <w:p w14:paraId="13F3E2CD" w14:textId="652208E7" w:rsidR="000F1DCE" w:rsidRDefault="000F1DCE" w:rsidP="000F1DCE"/>
                              <w:p w14:paraId="125BE295" w14:textId="77777777" w:rsidR="008F4509" w:rsidRDefault="008F4509" w:rsidP="008F4509">
                                <w:pPr>
                                  <w:keepNext/>
                                  <w:jc w:val="center"/>
                                </w:pPr>
                                <w:r>
                                  <w:rPr>
                                    <w:noProof/>
                                  </w:rPr>
                                  <w:drawing>
                                    <wp:inline distT="0" distB="0" distL="0" distR="0" wp14:anchorId="15E2B5C8" wp14:editId="79E7EC16">
                                      <wp:extent cx="4838700" cy="3627243"/>
                                      <wp:effectExtent l="19050" t="19050" r="19050" b="11430"/>
                                      <wp:docPr id="1628931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4852" cy="3639351"/>
                                              </a:xfrm>
                                              <a:prstGeom prst="rect">
                                                <a:avLst/>
                                              </a:prstGeom>
                                              <a:noFill/>
                                              <a:ln w="12700">
                                                <a:solidFill>
                                                  <a:schemeClr val="tx1"/>
                                                </a:solidFill>
                                              </a:ln>
                                            </pic:spPr>
                                          </pic:pic>
                                        </a:graphicData>
                                      </a:graphic>
                                    </wp:inline>
                                  </w:drawing>
                                </w:r>
                              </w:p>
                              <w:p w14:paraId="6A102ECA" w14:textId="6002201B" w:rsidR="008F4509" w:rsidRDefault="008F4509" w:rsidP="008F4509">
                                <w:pPr>
                                  <w:pStyle w:val="Caption"/>
                                  <w:jc w:val="center"/>
                                </w:pPr>
                                <w:r>
                                  <w:t xml:space="preserve">Figure </w:t>
                                </w:r>
                                <w:r>
                                  <w:fldChar w:fldCharType="begin"/>
                                </w:r>
                                <w:r>
                                  <w:instrText xml:space="preserve"> SEQ Figure \* ARABIC </w:instrText>
                                </w:r>
                                <w:r>
                                  <w:fldChar w:fldCharType="separate"/>
                                </w:r>
                                <w:r w:rsidR="003C0266">
                                  <w:rPr>
                                    <w:noProof/>
                                  </w:rPr>
                                  <w:t>1</w:t>
                                </w:r>
                                <w:r>
                                  <w:fldChar w:fldCharType="end"/>
                                </w:r>
                                <w:r>
                                  <w:t xml:space="preserve"> - 4x Nylon screws, 3D printed mount &amp; cut/drilled acrylic pane</w:t>
                                </w:r>
                              </w:p>
                              <w:p w14:paraId="0A727BF5" w14:textId="03FCBFEF" w:rsidR="008F4509" w:rsidRDefault="008F4509" w:rsidP="008F4509">
                                <w:pPr>
                                  <w:jc w:val="center"/>
                                </w:pPr>
                              </w:p>
                            </w:txbxContent>
                          </v:textbox>
                          <w10:anchorlock/>
                        </v:shape>
                      </w:pict>
                    </mc:Fallback>
                  </mc:AlternateContent>
                </w:r>
              </w:p>
            </w:tc>
          </w:tr>
        </w:tbl>
        <w:p w14:paraId="28B18F85" w14:textId="5300BBCE" w:rsidR="000F1DCE" w:rsidRDefault="00000000">
          <w:pPr>
            <w:spacing w:after="200"/>
            <w:rPr>
              <w:b/>
            </w:rPr>
          </w:pPr>
        </w:p>
      </w:sdtContent>
    </w:sdt>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800"/>
      </w:tblGrid>
      <w:tr w:rsidR="008F4509" w:rsidRPr="007B346A" w14:paraId="1E311044" w14:textId="77777777" w:rsidTr="00B208BB">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6C4B4208" w14:textId="77777777" w:rsidR="008F4509" w:rsidRPr="007B346A" w:rsidRDefault="008F4509" w:rsidP="002F332A">
            <w:pPr>
              <w:pStyle w:val="Title"/>
              <w:framePr w:hSpace="0" w:wrap="auto" w:vAnchor="margin" w:hAnchor="text" w:yAlign="inline"/>
            </w:pPr>
            <w:r>
              <w:lastRenderedPageBreak/>
              <w:t>Hardware Guide</w:t>
            </w:r>
          </w:p>
        </w:tc>
      </w:tr>
      <w:tr w:rsidR="008F4509" w:rsidRPr="000F1DCE" w14:paraId="370C123F" w14:textId="77777777" w:rsidTr="00B208BB">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3678100A" w14:textId="5E48E6EF" w:rsidR="008F4509" w:rsidRPr="000F1DCE" w:rsidRDefault="008F4509" w:rsidP="002F332A">
            <w:pPr>
              <w:pStyle w:val="Subtitle"/>
              <w:framePr w:hSpace="0" w:wrap="auto" w:vAnchor="margin" w:hAnchor="text" w:yAlign="inline"/>
              <w:rPr>
                <w:b w:val="0"/>
                <w:bCs w:val="0"/>
              </w:rPr>
            </w:pPr>
            <w:r>
              <w:rPr>
                <w:noProof/>
              </w:rPr>
              <mc:AlternateContent>
                <mc:Choice Requires="wps">
                  <w:drawing>
                    <wp:inline distT="0" distB="0" distL="0" distR="0" wp14:anchorId="4622741B" wp14:editId="32CD0D18">
                      <wp:extent cx="3990652" cy="95534"/>
                      <wp:effectExtent l="0" t="0" r="0" b="0"/>
                      <wp:docPr id="1745626834" name="Rectangle 1745626834"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936214" id="Rectangle 1745626834"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tc>
      </w:tr>
      <w:tr w:rsidR="008F4509" w:rsidRPr="00616989" w14:paraId="4E0237C6" w14:textId="77777777" w:rsidTr="00B208BB">
        <w:trPr>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6524C0B8" w14:textId="77777777" w:rsidR="008F4509" w:rsidRPr="00616989" w:rsidRDefault="008F4509" w:rsidP="002F332A">
            <w:pPr>
              <w:spacing w:after="200"/>
              <w:rPr>
                <w:smallCaps/>
                <w:noProof/>
              </w:rPr>
            </w:pPr>
            <w:r>
              <w:rPr>
                <w:smallCaps/>
                <w:noProof/>
              </w:rPr>
              <mc:AlternateContent>
                <mc:Choice Requires="wps">
                  <w:drawing>
                    <wp:inline distT="0" distB="0" distL="0" distR="0" wp14:anchorId="7F7C3106" wp14:editId="451FAF40">
                      <wp:extent cx="6430645" cy="6810375"/>
                      <wp:effectExtent l="0" t="0" r="0" b="9525"/>
                      <wp:docPr id="570390392" name="Text Box 570390392"/>
                      <wp:cNvGraphicFramePr/>
                      <a:graphic xmlns:a="http://schemas.openxmlformats.org/drawingml/2006/main">
                        <a:graphicData uri="http://schemas.microsoft.com/office/word/2010/wordprocessingShape">
                          <wps:wsp>
                            <wps:cNvSpPr txBox="1"/>
                            <wps:spPr>
                              <a:xfrm>
                                <a:off x="0" y="0"/>
                                <a:ext cx="6430645" cy="6810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2A96E" w14:textId="77667334" w:rsidR="008F4509" w:rsidRDefault="008F4509" w:rsidP="00EF761B">
                                  <w:pPr>
                                    <w:spacing w:after="0"/>
                                    <w:jc w:val="center"/>
                                  </w:pPr>
                                  <w:r>
                                    <w:t>Line up the mount with the screw holes and fasten the nylon screws</w:t>
                                  </w:r>
                                  <w:r>
                                    <w:t>.</w:t>
                                  </w:r>
                                  <w:r>
                                    <w:t xml:space="preserve"> Ensure a tight fit and there is no movement.</w:t>
                                  </w:r>
                                </w:p>
                                <w:p w14:paraId="75B58CCF" w14:textId="03A3CBDB" w:rsidR="008F4509" w:rsidRDefault="008F4509" w:rsidP="008F4509">
                                  <w:pPr>
                                    <w:spacing w:before="240"/>
                                    <w:jc w:val="center"/>
                                  </w:pPr>
                                  <w:r>
                                    <w:rPr>
                                      <w:noProof/>
                                    </w:rPr>
                                    <w:drawing>
                                      <wp:inline distT="0" distB="0" distL="0" distR="0" wp14:anchorId="419F2B47" wp14:editId="5CA9B071">
                                        <wp:extent cx="3771900" cy="2726690"/>
                                        <wp:effectExtent l="19050" t="19050" r="19050" b="16510"/>
                                        <wp:docPr id="1421945472" name="Picture 5" descr="A black and white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18919" name="Picture 5" descr="A black and white object on a wood su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3027" cy="2749192"/>
                                                </a:xfrm>
                                                <a:prstGeom prst="rect">
                                                  <a:avLst/>
                                                </a:prstGeom>
                                                <a:noFill/>
                                                <a:ln w="12700">
                                                  <a:solidFill>
                                                    <a:schemeClr val="tx1"/>
                                                  </a:solidFill>
                                                </a:ln>
                                              </pic:spPr>
                                            </pic:pic>
                                          </a:graphicData>
                                        </a:graphic>
                                      </wp:inline>
                                    </w:drawing>
                                  </w:r>
                                  <w:r w:rsidR="00B208BB">
                                    <w:rPr>
                                      <w:noProof/>
                                    </w:rPr>
                                    <w:drawing>
                                      <wp:inline distT="0" distB="0" distL="0" distR="0" wp14:anchorId="1A1E54BE" wp14:editId="7B9BD1DE">
                                        <wp:extent cx="3771378" cy="2743200"/>
                                        <wp:effectExtent l="19050" t="19050" r="19685" b="19050"/>
                                        <wp:docPr id="34761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4624" cy="2760108"/>
                                                </a:xfrm>
                                                <a:prstGeom prst="rect">
                                                  <a:avLst/>
                                                </a:prstGeom>
                                                <a:noFill/>
                                                <a:ln w="12700">
                                                  <a:solidFill>
                                                    <a:schemeClr val="tx1"/>
                                                  </a:solidFill>
                                                </a:ln>
                                              </pic:spPr>
                                            </pic:pic>
                                          </a:graphicData>
                                        </a:graphic>
                                      </wp:inline>
                                    </w:drawing>
                                  </w:r>
                                </w:p>
                                <w:p w14:paraId="3CFEC97D" w14:textId="2404A26C" w:rsidR="00B208BB" w:rsidRDefault="00B208BB" w:rsidP="00EF761B">
                                  <w:pPr>
                                    <w:spacing w:before="240"/>
                                    <w:jc w:val="center"/>
                                  </w:pPr>
                                  <w:r>
                                    <w:t xml:space="preserve">Once the top platform is put together, use </w:t>
                                  </w:r>
                                  <w:r w:rsidRPr="00B208BB">
                                    <w:t>M6-1.0 x 30</w:t>
                                  </w:r>
                                  <w:r>
                                    <w:t xml:space="preserve"> bolt to secure the mount onto the tip of the linear actuator. The actuator’s tip has a 6mm hole for mounting.</w:t>
                                  </w:r>
                                </w:p>
                                <w:p w14:paraId="665D594F" w14:textId="6B947E7D" w:rsidR="00B208BB" w:rsidRDefault="00B208BB" w:rsidP="00EF761B">
                                  <w:pPr>
                                    <w:spacing w:before="240"/>
                                    <w:jc w:val="center"/>
                                  </w:pPr>
                                  <w:r>
                                    <w:t xml:space="preserve">The custom mount and platform </w:t>
                                  </w:r>
                                  <w:r w:rsidR="00EF761B">
                                    <w:t>are</w:t>
                                  </w:r>
                                  <w:r>
                                    <w:t xml:space="preserve"> now successfully put together</w:t>
                                  </w:r>
                                  <w:r w:rsidR="00EF76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7C3106" id="Text Box 570390392" o:spid="_x0000_s1030" type="#_x0000_t202" style="width:506.35pt;height:5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" filled="f" stroked="f">
                      <v:textbox>
                        <w:txbxContent>
                          <w:p w14:paraId="4F22A96E" w14:textId="77667334" w:rsidR="008F4509" w:rsidRDefault="008F4509" w:rsidP="00EF761B">
                            <w:pPr>
                              <w:spacing w:after="0"/>
                              <w:jc w:val="center"/>
                            </w:pPr>
                            <w:r>
                              <w:t>Line up the mount with the screw holes and fasten the nylon screws</w:t>
                            </w:r>
                            <w:r>
                              <w:t>.</w:t>
                            </w:r>
                            <w:r>
                              <w:t xml:space="preserve"> Ensure a tight fit and there is no movement.</w:t>
                            </w:r>
                          </w:p>
                          <w:p w14:paraId="75B58CCF" w14:textId="03A3CBDB" w:rsidR="008F4509" w:rsidRDefault="008F4509" w:rsidP="008F4509">
                            <w:pPr>
                              <w:spacing w:before="240"/>
                              <w:jc w:val="center"/>
                            </w:pPr>
                            <w:r>
                              <w:rPr>
                                <w:noProof/>
                              </w:rPr>
                              <w:drawing>
                                <wp:inline distT="0" distB="0" distL="0" distR="0" wp14:anchorId="419F2B47" wp14:editId="5CA9B071">
                                  <wp:extent cx="3771900" cy="2726690"/>
                                  <wp:effectExtent l="19050" t="19050" r="19050" b="16510"/>
                                  <wp:docPr id="1421945472" name="Picture 5" descr="A black and white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18919" name="Picture 5" descr="A black and white object on a wood su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3027" cy="2749192"/>
                                          </a:xfrm>
                                          <a:prstGeom prst="rect">
                                            <a:avLst/>
                                          </a:prstGeom>
                                          <a:noFill/>
                                          <a:ln w="12700">
                                            <a:solidFill>
                                              <a:schemeClr val="tx1"/>
                                            </a:solidFill>
                                          </a:ln>
                                        </pic:spPr>
                                      </pic:pic>
                                    </a:graphicData>
                                  </a:graphic>
                                </wp:inline>
                              </w:drawing>
                            </w:r>
                            <w:r w:rsidR="00B208BB">
                              <w:rPr>
                                <w:noProof/>
                              </w:rPr>
                              <w:drawing>
                                <wp:inline distT="0" distB="0" distL="0" distR="0" wp14:anchorId="1A1E54BE" wp14:editId="7B9BD1DE">
                                  <wp:extent cx="3771378" cy="2743200"/>
                                  <wp:effectExtent l="19050" t="19050" r="19685" b="19050"/>
                                  <wp:docPr id="347611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4624" cy="2760108"/>
                                          </a:xfrm>
                                          <a:prstGeom prst="rect">
                                            <a:avLst/>
                                          </a:prstGeom>
                                          <a:noFill/>
                                          <a:ln w="12700">
                                            <a:solidFill>
                                              <a:schemeClr val="tx1"/>
                                            </a:solidFill>
                                          </a:ln>
                                        </pic:spPr>
                                      </pic:pic>
                                    </a:graphicData>
                                  </a:graphic>
                                </wp:inline>
                              </w:drawing>
                            </w:r>
                          </w:p>
                          <w:p w14:paraId="3CFEC97D" w14:textId="2404A26C" w:rsidR="00B208BB" w:rsidRDefault="00B208BB" w:rsidP="00EF761B">
                            <w:pPr>
                              <w:spacing w:before="240"/>
                              <w:jc w:val="center"/>
                            </w:pPr>
                            <w:r>
                              <w:t xml:space="preserve">Once the top platform is put together, use </w:t>
                            </w:r>
                            <w:r w:rsidRPr="00B208BB">
                              <w:t>M6-1.0 x 30</w:t>
                            </w:r>
                            <w:r>
                              <w:t xml:space="preserve"> bolt to secure the mount onto the tip of the linear actuator. The actuator’s tip has a 6mm hole for mounting.</w:t>
                            </w:r>
                          </w:p>
                          <w:p w14:paraId="665D594F" w14:textId="6B947E7D" w:rsidR="00B208BB" w:rsidRDefault="00B208BB" w:rsidP="00EF761B">
                            <w:pPr>
                              <w:spacing w:before="240"/>
                              <w:jc w:val="center"/>
                            </w:pPr>
                            <w:r>
                              <w:t xml:space="preserve">The custom mount and platform </w:t>
                            </w:r>
                            <w:r w:rsidR="00EF761B">
                              <w:t>are</w:t>
                            </w:r>
                            <w:r>
                              <w:t xml:space="preserve"> now successfully put together</w:t>
                            </w:r>
                            <w:r w:rsidR="00EF761B">
                              <w:t>.</w:t>
                            </w:r>
                          </w:p>
                        </w:txbxContent>
                      </v:textbox>
                      <w10:anchorlock/>
                    </v:shape>
                  </w:pict>
                </mc:Fallback>
              </mc:AlternateContent>
            </w:r>
          </w:p>
        </w:tc>
      </w:tr>
      <w:tr w:rsidR="00B208BB" w14:paraId="41ADFA71" w14:textId="77777777" w:rsidTr="00B208BB">
        <w:trPr>
          <w:cnfStyle w:val="000000100000" w:firstRow="0" w:lastRow="0" w:firstColumn="0" w:lastColumn="0" w:oddVBand="0" w:evenVBand="0" w:oddHBand="1"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68DEAD5F" w14:textId="7CD7AC58" w:rsidR="00B208BB" w:rsidRPr="007B346A" w:rsidRDefault="00B208BB" w:rsidP="002F332A">
            <w:pPr>
              <w:pStyle w:val="Title"/>
              <w:framePr w:hSpace="0" w:wrap="auto" w:vAnchor="margin" w:hAnchor="text" w:yAlign="inline"/>
            </w:pPr>
            <w:r>
              <w:lastRenderedPageBreak/>
              <w:t>Hardware Guide</w:t>
            </w:r>
          </w:p>
        </w:tc>
      </w:tr>
      <w:tr w:rsidR="00B208BB" w14:paraId="68DD965D" w14:textId="77777777" w:rsidTr="00B208BB">
        <w:trPr>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A6D8E3A" w14:textId="4F26FCBC" w:rsidR="00B208BB" w:rsidRDefault="00B208BB" w:rsidP="002F332A">
            <w:pPr>
              <w:pStyle w:val="Subtitle"/>
              <w:framePr w:hSpace="0" w:wrap="auto" w:vAnchor="margin" w:hAnchor="text" w:yAlign="inline"/>
              <w:rPr>
                <w:b w:val="0"/>
                <w:bCs w:val="0"/>
              </w:rPr>
            </w:pPr>
            <w:r>
              <w:rPr>
                <w:noProof/>
              </w:rPr>
              <mc:AlternateContent>
                <mc:Choice Requires="wps">
                  <w:drawing>
                    <wp:inline distT="0" distB="0" distL="0" distR="0" wp14:anchorId="22099EE5" wp14:editId="0034C986">
                      <wp:extent cx="3990652" cy="95534"/>
                      <wp:effectExtent l="0" t="0" r="0" b="0"/>
                      <wp:docPr id="1002102708" name="Rectangle 1002102708"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5F6218" id="Rectangle 1002102708"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p w14:paraId="67F6245B" w14:textId="25BA895F" w:rsidR="00B208BB" w:rsidRPr="000F1DCE" w:rsidRDefault="007479A5" w:rsidP="002F332A">
            <w:pPr>
              <w:pStyle w:val="Subtitle"/>
              <w:framePr w:hSpace="0" w:wrap="auto" w:vAnchor="margin" w:hAnchor="text" w:yAlign="inline"/>
              <w:rPr>
                <w:b w:val="0"/>
                <w:bCs w:val="0"/>
              </w:rPr>
            </w:pPr>
            <w:r>
              <w:rPr>
                <w:smallCaps/>
                <w:noProof/>
              </w:rPr>
              <mc:AlternateContent>
                <mc:Choice Requires="wps">
                  <w:drawing>
                    <wp:anchor distT="0" distB="0" distL="114300" distR="114300" simplePos="0" relativeHeight="251662336" behindDoc="1" locked="0" layoutInCell="1" allowOverlap="1" wp14:anchorId="3061161B" wp14:editId="01830B96">
                      <wp:simplePos x="0" y="0"/>
                      <wp:positionH relativeFrom="column">
                        <wp:posOffset>-68580</wp:posOffset>
                      </wp:positionH>
                      <wp:positionV relativeFrom="paragraph">
                        <wp:posOffset>377825</wp:posOffset>
                      </wp:positionV>
                      <wp:extent cx="6858000" cy="6372225"/>
                      <wp:effectExtent l="0" t="0" r="0" b="9525"/>
                      <wp:wrapTight wrapText="bothSides">
                        <wp:wrapPolygon edited="0">
                          <wp:start x="120" y="0"/>
                          <wp:lineTo x="120" y="21568"/>
                          <wp:lineTo x="21420" y="21568"/>
                          <wp:lineTo x="21420" y="0"/>
                          <wp:lineTo x="120" y="0"/>
                        </wp:wrapPolygon>
                      </wp:wrapTight>
                      <wp:docPr id="1089461499" name="Text Box 1089461499"/>
                      <wp:cNvGraphicFramePr/>
                      <a:graphic xmlns:a="http://schemas.openxmlformats.org/drawingml/2006/main">
                        <a:graphicData uri="http://schemas.microsoft.com/office/word/2010/wordprocessingShape">
                          <wps:wsp>
                            <wps:cNvSpPr txBox="1"/>
                            <wps:spPr>
                              <a:xfrm>
                                <a:off x="0" y="0"/>
                                <a:ext cx="6858000" cy="6372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317E7" w14:textId="3696B436" w:rsidR="00B208BB" w:rsidRDefault="007479A5" w:rsidP="004F27D6">
                                  <w:pPr>
                                    <w:jc w:val="both"/>
                                  </w:pPr>
                                  <w:r>
                                    <w:t>The main components required to wire up the 1D Vertical Motion Platform are:</w:t>
                                  </w:r>
                                </w:p>
                                <w:p w14:paraId="77A63E76" w14:textId="11A3DCD3" w:rsidR="007479A5" w:rsidRDefault="007479A5" w:rsidP="004F27D6">
                                  <w:pPr>
                                    <w:pStyle w:val="ListParagraph"/>
                                    <w:numPr>
                                      <w:ilvl w:val="0"/>
                                      <w:numId w:val="17"/>
                                    </w:numPr>
                                    <w:jc w:val="both"/>
                                  </w:pPr>
                                  <w:r>
                                    <w:t>High Current 43A Motor Drive Controller</w:t>
                                  </w:r>
                                </w:p>
                                <w:p w14:paraId="050C6DEF" w14:textId="6CDF9941" w:rsidR="007479A5" w:rsidRDefault="007479A5" w:rsidP="004F27D6">
                                  <w:pPr>
                                    <w:pStyle w:val="ListParagraph"/>
                                    <w:numPr>
                                      <w:ilvl w:val="0"/>
                                      <w:numId w:val="17"/>
                                    </w:numPr>
                                    <w:jc w:val="both"/>
                                  </w:pPr>
                                  <w:r>
                                    <w:t>12V DC Power Supply</w:t>
                                  </w:r>
                                </w:p>
                                <w:p w14:paraId="06B0C851" w14:textId="4E6864B4" w:rsidR="007479A5" w:rsidRDefault="007479A5" w:rsidP="004F27D6">
                                  <w:pPr>
                                    <w:pStyle w:val="ListParagraph"/>
                                    <w:numPr>
                                      <w:ilvl w:val="0"/>
                                      <w:numId w:val="17"/>
                                    </w:numPr>
                                    <w:jc w:val="both"/>
                                  </w:pPr>
                                  <w:r>
                                    <w:t>Optical Linear Actuator 35lbs 4in</w:t>
                                  </w:r>
                                </w:p>
                                <w:p w14:paraId="233ECADA" w14:textId="378FA79F" w:rsidR="007479A5" w:rsidRDefault="007479A5" w:rsidP="004F27D6">
                                  <w:pPr>
                                    <w:pStyle w:val="ListParagraph"/>
                                    <w:numPr>
                                      <w:ilvl w:val="0"/>
                                      <w:numId w:val="17"/>
                                    </w:numPr>
                                    <w:jc w:val="both"/>
                                  </w:pPr>
                                  <w:r>
                                    <w:t>Arduino IDE</w:t>
                                  </w:r>
                                </w:p>
                                <w:p w14:paraId="315F106D" w14:textId="7C226BBA" w:rsidR="007479A5" w:rsidRDefault="007479A5" w:rsidP="004F27D6">
                                  <w:pPr>
                                    <w:pStyle w:val="ListParagraph"/>
                                    <w:numPr>
                                      <w:ilvl w:val="0"/>
                                      <w:numId w:val="17"/>
                                    </w:numPr>
                                    <w:jc w:val="both"/>
                                  </w:pPr>
                                  <w:r>
                                    <w:t>Breadboard</w:t>
                                  </w:r>
                                </w:p>
                                <w:p w14:paraId="3E92CA25" w14:textId="1EB044C4" w:rsidR="007479A5" w:rsidRDefault="007479A5" w:rsidP="004F27D6">
                                  <w:pPr>
                                    <w:pStyle w:val="ListParagraph"/>
                                    <w:numPr>
                                      <w:ilvl w:val="0"/>
                                      <w:numId w:val="17"/>
                                    </w:numPr>
                                    <w:jc w:val="both"/>
                                  </w:pPr>
                                  <w:r>
                                    <w:t>Wires</w:t>
                                  </w:r>
                                </w:p>
                                <w:p w14:paraId="3DB2B4F7" w14:textId="6A38C317" w:rsidR="007479A5" w:rsidRDefault="007479A5" w:rsidP="004F27D6">
                                  <w:pPr>
                                    <w:jc w:val="center"/>
                                  </w:pPr>
                                  <w:r>
                                    <w:t>Here is the wiring diagram provided by Firgelli Automations:</w:t>
                                  </w:r>
                                </w:p>
                                <w:p w14:paraId="62F5357B" w14:textId="0A621192" w:rsidR="007479A5" w:rsidRDefault="007479A5" w:rsidP="007479A5">
                                  <w:pPr>
                                    <w:jc w:val="center"/>
                                  </w:pPr>
                                  <w:r>
                                    <w:rPr>
                                      <w:noProof/>
                                    </w:rPr>
                                    <w:drawing>
                                      <wp:inline distT="0" distB="0" distL="0" distR="0" wp14:anchorId="6F48D525" wp14:editId="4BA42592">
                                        <wp:extent cx="6638925" cy="3236729"/>
                                        <wp:effectExtent l="0" t="0" r="0" b="1905"/>
                                        <wp:docPr id="98770099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3810" name="Picture 1" descr="A diagram of a circuit board&#10;&#10;Description automatically generated"/>
                                                <pic:cNvPicPr/>
                                              </pic:nvPicPr>
                                              <pic:blipFill>
                                                <a:blip r:embed="rId12"/>
                                                <a:stretch>
                                                  <a:fillRect/>
                                                </a:stretch>
                                              </pic:blipFill>
                                              <pic:spPr>
                                                <a:xfrm>
                                                  <a:off x="0" y="0"/>
                                                  <a:ext cx="6686946" cy="3260141"/>
                                                </a:xfrm>
                                                <a:prstGeom prst="rect">
                                                  <a:avLst/>
                                                </a:prstGeom>
                                              </pic:spPr>
                                            </pic:pic>
                                          </a:graphicData>
                                        </a:graphic>
                                      </wp:inline>
                                    </w:drawing>
                                  </w:r>
                                </w:p>
                                <w:p w14:paraId="0E8F17BC" w14:textId="31DA3785" w:rsidR="007479A5" w:rsidRDefault="007479A5" w:rsidP="007479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61161B" id="Text Box 1089461499" o:spid="_x0000_s1031" type="#_x0000_t202" style="position:absolute;margin-left:-5.4pt;margin-top:29.75pt;width:540pt;height:50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" filled="f" stroked="f">
                      <v:textbox>
                        <w:txbxContent>
                          <w:p w14:paraId="4AC317E7" w14:textId="3696B436" w:rsidR="00B208BB" w:rsidRDefault="007479A5" w:rsidP="004F27D6">
                            <w:pPr>
                              <w:jc w:val="both"/>
                            </w:pPr>
                            <w:r>
                              <w:t>The main components required to wire up the 1D Vertical Motion Platform are:</w:t>
                            </w:r>
                          </w:p>
                          <w:p w14:paraId="77A63E76" w14:textId="11A3DCD3" w:rsidR="007479A5" w:rsidRDefault="007479A5" w:rsidP="004F27D6">
                            <w:pPr>
                              <w:pStyle w:val="ListParagraph"/>
                              <w:numPr>
                                <w:ilvl w:val="0"/>
                                <w:numId w:val="17"/>
                              </w:numPr>
                              <w:jc w:val="both"/>
                            </w:pPr>
                            <w:r>
                              <w:t>High Current 43A Motor Drive Controller</w:t>
                            </w:r>
                          </w:p>
                          <w:p w14:paraId="050C6DEF" w14:textId="6CDF9941" w:rsidR="007479A5" w:rsidRDefault="007479A5" w:rsidP="004F27D6">
                            <w:pPr>
                              <w:pStyle w:val="ListParagraph"/>
                              <w:numPr>
                                <w:ilvl w:val="0"/>
                                <w:numId w:val="17"/>
                              </w:numPr>
                              <w:jc w:val="both"/>
                            </w:pPr>
                            <w:r>
                              <w:t>12V DC Power Supply</w:t>
                            </w:r>
                          </w:p>
                          <w:p w14:paraId="06B0C851" w14:textId="4E6864B4" w:rsidR="007479A5" w:rsidRDefault="007479A5" w:rsidP="004F27D6">
                            <w:pPr>
                              <w:pStyle w:val="ListParagraph"/>
                              <w:numPr>
                                <w:ilvl w:val="0"/>
                                <w:numId w:val="17"/>
                              </w:numPr>
                              <w:jc w:val="both"/>
                            </w:pPr>
                            <w:r>
                              <w:t>Optical Linear Actuator 35lbs 4in</w:t>
                            </w:r>
                          </w:p>
                          <w:p w14:paraId="233ECADA" w14:textId="378FA79F" w:rsidR="007479A5" w:rsidRDefault="007479A5" w:rsidP="004F27D6">
                            <w:pPr>
                              <w:pStyle w:val="ListParagraph"/>
                              <w:numPr>
                                <w:ilvl w:val="0"/>
                                <w:numId w:val="17"/>
                              </w:numPr>
                              <w:jc w:val="both"/>
                            </w:pPr>
                            <w:r>
                              <w:t>Arduino IDE</w:t>
                            </w:r>
                          </w:p>
                          <w:p w14:paraId="315F106D" w14:textId="7C226BBA" w:rsidR="007479A5" w:rsidRDefault="007479A5" w:rsidP="004F27D6">
                            <w:pPr>
                              <w:pStyle w:val="ListParagraph"/>
                              <w:numPr>
                                <w:ilvl w:val="0"/>
                                <w:numId w:val="17"/>
                              </w:numPr>
                              <w:jc w:val="both"/>
                            </w:pPr>
                            <w:r>
                              <w:t>Breadboard</w:t>
                            </w:r>
                          </w:p>
                          <w:p w14:paraId="3E92CA25" w14:textId="1EB044C4" w:rsidR="007479A5" w:rsidRDefault="007479A5" w:rsidP="004F27D6">
                            <w:pPr>
                              <w:pStyle w:val="ListParagraph"/>
                              <w:numPr>
                                <w:ilvl w:val="0"/>
                                <w:numId w:val="17"/>
                              </w:numPr>
                              <w:jc w:val="both"/>
                            </w:pPr>
                            <w:r>
                              <w:t>Wires</w:t>
                            </w:r>
                          </w:p>
                          <w:p w14:paraId="3DB2B4F7" w14:textId="6A38C317" w:rsidR="007479A5" w:rsidRDefault="007479A5" w:rsidP="004F27D6">
                            <w:pPr>
                              <w:jc w:val="center"/>
                            </w:pPr>
                            <w:r>
                              <w:t>Here is the wiring diagram provided by Firgelli Automations:</w:t>
                            </w:r>
                          </w:p>
                          <w:p w14:paraId="62F5357B" w14:textId="0A621192" w:rsidR="007479A5" w:rsidRDefault="007479A5" w:rsidP="007479A5">
                            <w:pPr>
                              <w:jc w:val="center"/>
                            </w:pPr>
                            <w:r>
                              <w:rPr>
                                <w:noProof/>
                              </w:rPr>
                              <w:drawing>
                                <wp:inline distT="0" distB="0" distL="0" distR="0" wp14:anchorId="6F48D525" wp14:editId="4BA42592">
                                  <wp:extent cx="6638925" cy="3236729"/>
                                  <wp:effectExtent l="0" t="0" r="0" b="1905"/>
                                  <wp:docPr id="98770099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3810" name="Picture 1" descr="A diagram of a circuit board&#10;&#10;Description automatically generated"/>
                                          <pic:cNvPicPr/>
                                        </pic:nvPicPr>
                                        <pic:blipFill>
                                          <a:blip r:embed="rId12"/>
                                          <a:stretch>
                                            <a:fillRect/>
                                          </a:stretch>
                                        </pic:blipFill>
                                        <pic:spPr>
                                          <a:xfrm>
                                            <a:off x="0" y="0"/>
                                            <a:ext cx="6686946" cy="3260141"/>
                                          </a:xfrm>
                                          <a:prstGeom prst="rect">
                                            <a:avLst/>
                                          </a:prstGeom>
                                        </pic:spPr>
                                      </pic:pic>
                                    </a:graphicData>
                                  </a:graphic>
                                </wp:inline>
                              </w:drawing>
                            </w:r>
                          </w:p>
                          <w:p w14:paraId="0E8F17BC" w14:textId="31DA3785" w:rsidR="007479A5" w:rsidRDefault="007479A5" w:rsidP="007479A5">
                            <w:pPr>
                              <w:jc w:val="center"/>
                            </w:pPr>
                          </w:p>
                        </w:txbxContent>
                      </v:textbox>
                      <w10:wrap type="tight"/>
                    </v:shape>
                  </w:pict>
                </mc:Fallback>
              </mc:AlternateContent>
            </w:r>
            <w:r w:rsidR="00B208BB">
              <w:t>Wiring</w:t>
            </w:r>
            <w:r w:rsidR="00B208BB">
              <w:t xml:space="preserve"> up</w:t>
            </w:r>
          </w:p>
        </w:tc>
      </w:tr>
      <w:tr w:rsidR="007479A5" w14:paraId="7A54131F" w14:textId="77777777" w:rsidTr="00B208BB">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4D10031B" w14:textId="77777777" w:rsidR="007479A5" w:rsidRDefault="007479A5" w:rsidP="002F332A">
            <w:pPr>
              <w:pStyle w:val="Subtitle"/>
              <w:framePr w:hSpace="0" w:wrap="auto" w:vAnchor="margin" w:hAnchor="text" w:yAlign="inline"/>
              <w:rPr>
                <w:noProof/>
              </w:rPr>
            </w:pPr>
          </w:p>
        </w:tc>
      </w:tr>
      <w:tr w:rsidR="00B208BB" w14:paraId="4B73517A" w14:textId="77777777" w:rsidTr="00B208BB">
        <w:trPr>
          <w:trHeight w:val="9948"/>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tbl>
            <w:tblPr>
              <w:tblStyle w:val="PlainTable4"/>
              <w:tblpPr w:leftFromText="180" w:rightFromText="180" w:vertAnchor="text" w:horzAnchor="margin" w:tblpXSpec="center" w:tblpY="-12904"/>
              <w:tblW w:w="10519" w:type="dxa"/>
              <w:tblLook w:val="04A0" w:firstRow="1" w:lastRow="0" w:firstColumn="1" w:lastColumn="0" w:noHBand="0" w:noVBand="1"/>
            </w:tblPr>
            <w:tblGrid>
              <w:gridCol w:w="10584"/>
            </w:tblGrid>
            <w:tr w:rsidR="007479A5" w:rsidRPr="007B346A" w14:paraId="6495248F" w14:textId="77777777" w:rsidTr="002F332A">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vAlign w:val="bottom"/>
                </w:tcPr>
                <w:p w14:paraId="1ED1757E" w14:textId="428EC900" w:rsidR="007479A5" w:rsidRPr="007B346A" w:rsidRDefault="007479A5" w:rsidP="007479A5">
                  <w:pPr>
                    <w:pStyle w:val="Title"/>
                    <w:framePr w:hSpace="0" w:wrap="auto" w:vAnchor="margin" w:hAnchor="text" w:yAlign="inline"/>
                  </w:pPr>
                  <w:r>
                    <w:lastRenderedPageBreak/>
                    <w:t>Hardware Guide</w:t>
                  </w:r>
                </w:p>
              </w:tc>
            </w:tr>
            <w:tr w:rsidR="007479A5" w:rsidRPr="000F1DCE" w14:paraId="13288195" w14:textId="77777777" w:rsidTr="002F332A">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48A86E38" w14:textId="7E6EB751" w:rsidR="007479A5" w:rsidRDefault="002C5F37" w:rsidP="007479A5">
                  <w:pPr>
                    <w:pStyle w:val="Subtitle"/>
                    <w:framePr w:hSpace="0" w:wrap="auto" w:vAnchor="margin" w:hAnchor="text" w:yAlign="inline"/>
                  </w:pPr>
                  <w:r>
                    <w:rPr>
                      <w:smallCaps/>
                      <w:noProof/>
                    </w:rPr>
                    <mc:AlternateContent>
                      <mc:Choice Requires="wps">
                        <w:drawing>
                          <wp:anchor distT="0" distB="0" distL="114300" distR="114300" simplePos="0" relativeHeight="251669504" behindDoc="1" locked="0" layoutInCell="1" allowOverlap="1" wp14:anchorId="72D13BC5" wp14:editId="38F6017F">
                            <wp:simplePos x="0" y="0"/>
                            <wp:positionH relativeFrom="column">
                              <wp:posOffset>280035</wp:posOffset>
                            </wp:positionH>
                            <wp:positionV relativeFrom="paragraph">
                              <wp:posOffset>352425</wp:posOffset>
                            </wp:positionV>
                            <wp:extent cx="6372225" cy="7029450"/>
                            <wp:effectExtent l="0" t="0" r="0" b="0"/>
                            <wp:wrapTight wrapText="bothSides">
                              <wp:wrapPolygon edited="0">
                                <wp:start x="129" y="0"/>
                                <wp:lineTo x="129" y="21541"/>
                                <wp:lineTo x="21374" y="21541"/>
                                <wp:lineTo x="21374" y="0"/>
                                <wp:lineTo x="129" y="0"/>
                              </wp:wrapPolygon>
                            </wp:wrapTight>
                            <wp:docPr id="1659105449" name="Text Box 1659105449"/>
                            <wp:cNvGraphicFramePr/>
                            <a:graphic xmlns:a="http://schemas.openxmlformats.org/drawingml/2006/main">
                              <a:graphicData uri="http://schemas.microsoft.com/office/word/2010/wordprocessingShape">
                                <wps:wsp>
                                  <wps:cNvSpPr txBox="1"/>
                                  <wps:spPr>
                                    <a:xfrm>
                                      <a:off x="0" y="0"/>
                                      <a:ext cx="6372225" cy="7029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A1109" w14:textId="77777777" w:rsidR="002C5F37" w:rsidRDefault="002C5F37" w:rsidP="002C5F37">
                                        <w:pPr>
                                          <w:jc w:val="center"/>
                                        </w:pPr>
                                        <w:r>
                                          <w:t>This is how the circuit should look:</w:t>
                                        </w:r>
                                      </w:p>
                                      <w:p w14:paraId="5DAC74DD" w14:textId="77777777" w:rsidR="002C5F37" w:rsidRDefault="002C5F37" w:rsidP="002C5F37">
                                        <w:pPr>
                                          <w:jc w:val="center"/>
                                        </w:pPr>
                                        <w:r>
                                          <w:rPr>
                                            <w:noProof/>
                                          </w:rPr>
                                          <w:drawing>
                                            <wp:inline distT="0" distB="0" distL="0" distR="0" wp14:anchorId="6E47C450" wp14:editId="243BA15C">
                                              <wp:extent cx="3800475" cy="2850356"/>
                                              <wp:effectExtent l="19050" t="19050" r="9525" b="26670"/>
                                              <wp:docPr id="610234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4729" cy="2853547"/>
                                                      </a:xfrm>
                                                      <a:prstGeom prst="rect">
                                                        <a:avLst/>
                                                      </a:prstGeom>
                                                      <a:noFill/>
                                                      <a:ln w="12700">
                                                        <a:solidFill>
                                                          <a:schemeClr val="tx1"/>
                                                        </a:solidFill>
                                                      </a:ln>
                                                    </pic:spPr>
                                                  </pic:pic>
                                                </a:graphicData>
                                              </a:graphic>
                                            </wp:inline>
                                          </w:drawing>
                                        </w:r>
                                      </w:p>
                                      <w:p w14:paraId="3C0C2005" w14:textId="77777777" w:rsidR="002C5F37" w:rsidRDefault="002C5F37" w:rsidP="002C5F37">
                                        <w:pPr>
                                          <w:spacing w:before="240"/>
                                          <w:jc w:val="center"/>
                                        </w:pPr>
                                        <w:r>
                                          <w:t>Note: In this setup, we have the green wire to Arduino’s interrupt pin 2. This is to read the optical feedback signals. The final setup of the motion platform should look like this (excluding PSU).</w:t>
                                        </w:r>
                                      </w:p>
                                      <w:p w14:paraId="38354293" w14:textId="77777777" w:rsidR="002C5F37" w:rsidRDefault="002C5F37" w:rsidP="002C5F37">
                                        <w:pPr>
                                          <w:spacing w:before="240"/>
                                          <w:jc w:val="center"/>
                                        </w:pPr>
                                        <w:r>
                                          <w:rPr>
                                            <w:noProof/>
                                          </w:rPr>
                                          <w:drawing>
                                            <wp:inline distT="0" distB="0" distL="0" distR="0" wp14:anchorId="7233E402" wp14:editId="62EE5803">
                                              <wp:extent cx="3962400" cy="2971800"/>
                                              <wp:effectExtent l="19050" t="19050" r="19050" b="19050"/>
                                              <wp:docPr id="976015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8989" cy="2984242"/>
                                                      </a:xfrm>
                                                      <a:prstGeom prst="rect">
                                                        <a:avLst/>
                                                      </a:prstGeom>
                                                      <a:noFill/>
                                                      <a:ln w="12700">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D13BC5" id="Text Box 1659105449" o:spid="_x0000_s1032" type="#_x0000_t202" style="position:absolute;margin-left:22.05pt;margin-top:27.75pt;width:501.75pt;height:55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" filled="f" stroked="f">
                            <v:textbox>
                              <w:txbxContent>
                                <w:p w14:paraId="5B3A1109" w14:textId="77777777" w:rsidR="002C5F37" w:rsidRDefault="002C5F37" w:rsidP="002C5F37">
                                  <w:pPr>
                                    <w:jc w:val="center"/>
                                  </w:pPr>
                                  <w:r>
                                    <w:t>This is how the circuit should look:</w:t>
                                  </w:r>
                                </w:p>
                                <w:p w14:paraId="5DAC74DD" w14:textId="77777777" w:rsidR="002C5F37" w:rsidRDefault="002C5F37" w:rsidP="002C5F37">
                                  <w:pPr>
                                    <w:jc w:val="center"/>
                                  </w:pPr>
                                  <w:r>
                                    <w:rPr>
                                      <w:noProof/>
                                    </w:rPr>
                                    <w:drawing>
                                      <wp:inline distT="0" distB="0" distL="0" distR="0" wp14:anchorId="6E47C450" wp14:editId="243BA15C">
                                        <wp:extent cx="3800475" cy="2850356"/>
                                        <wp:effectExtent l="19050" t="19050" r="9525" b="26670"/>
                                        <wp:docPr id="610234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4729" cy="2853547"/>
                                                </a:xfrm>
                                                <a:prstGeom prst="rect">
                                                  <a:avLst/>
                                                </a:prstGeom>
                                                <a:noFill/>
                                                <a:ln w="12700">
                                                  <a:solidFill>
                                                    <a:schemeClr val="tx1"/>
                                                  </a:solidFill>
                                                </a:ln>
                                              </pic:spPr>
                                            </pic:pic>
                                          </a:graphicData>
                                        </a:graphic>
                                      </wp:inline>
                                    </w:drawing>
                                  </w:r>
                                </w:p>
                                <w:p w14:paraId="3C0C2005" w14:textId="77777777" w:rsidR="002C5F37" w:rsidRDefault="002C5F37" w:rsidP="002C5F37">
                                  <w:pPr>
                                    <w:spacing w:before="240"/>
                                    <w:jc w:val="center"/>
                                  </w:pPr>
                                  <w:r>
                                    <w:t>Note: In this setup, we have the green wire to Arduino’s interrupt pin 2. This is to read the optical feedback signals. The final setup of the motion platform should look like this (excluding PSU).</w:t>
                                  </w:r>
                                </w:p>
                                <w:p w14:paraId="38354293" w14:textId="77777777" w:rsidR="002C5F37" w:rsidRDefault="002C5F37" w:rsidP="002C5F37">
                                  <w:pPr>
                                    <w:spacing w:before="240"/>
                                    <w:jc w:val="center"/>
                                  </w:pPr>
                                  <w:r>
                                    <w:rPr>
                                      <w:noProof/>
                                    </w:rPr>
                                    <w:drawing>
                                      <wp:inline distT="0" distB="0" distL="0" distR="0" wp14:anchorId="7233E402" wp14:editId="62EE5803">
                                        <wp:extent cx="3962400" cy="2971800"/>
                                        <wp:effectExtent l="19050" t="19050" r="19050" b="19050"/>
                                        <wp:docPr id="976015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8989" cy="2984242"/>
                                                </a:xfrm>
                                                <a:prstGeom prst="rect">
                                                  <a:avLst/>
                                                </a:prstGeom>
                                                <a:noFill/>
                                                <a:ln w="12700">
                                                  <a:solidFill>
                                                    <a:schemeClr val="tx1"/>
                                                  </a:solidFill>
                                                </a:ln>
                                              </pic:spPr>
                                            </pic:pic>
                                          </a:graphicData>
                                        </a:graphic>
                                      </wp:inline>
                                    </w:drawing>
                                  </w:r>
                                </w:p>
                              </w:txbxContent>
                            </v:textbox>
                            <w10:wrap type="tight"/>
                          </v:shape>
                        </w:pict>
                      </mc:Fallback>
                    </mc:AlternateContent>
                  </w:r>
                  <w:r w:rsidR="007479A5">
                    <w:rPr>
                      <w:noProof/>
                    </w:rPr>
                    <mc:AlternateContent>
                      <mc:Choice Requires="wps">
                        <w:drawing>
                          <wp:inline distT="0" distB="0" distL="0" distR="0" wp14:anchorId="13FFE86E" wp14:editId="3B489BCB">
                            <wp:extent cx="3990652" cy="95534"/>
                            <wp:effectExtent l="0" t="0" r="0" b="0"/>
                            <wp:docPr id="828282391" name="Rectangle 828282391"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F4649" id="Rectangle 828282391"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p w14:paraId="4F11B860" w14:textId="6398F7FE" w:rsidR="002C5F37" w:rsidRDefault="002C5F37" w:rsidP="007479A5">
                  <w:pPr>
                    <w:pStyle w:val="Subtitle"/>
                    <w:framePr w:hSpace="0" w:wrap="auto" w:vAnchor="margin" w:hAnchor="text" w:yAlign="inline"/>
                    <w:rPr>
                      <w:b w:val="0"/>
                      <w:bCs w:val="0"/>
                    </w:rPr>
                  </w:pPr>
                </w:p>
                <w:tbl>
                  <w:tblPr>
                    <w:tblStyle w:val="PlainTable4"/>
                    <w:tblpPr w:leftFromText="180" w:rightFromText="180" w:vertAnchor="text" w:horzAnchor="margin" w:tblpXSpec="center" w:tblpY="-12904"/>
                    <w:tblW w:w="10688" w:type="dxa"/>
                    <w:tblLook w:val="04A0" w:firstRow="1" w:lastRow="0" w:firstColumn="1" w:lastColumn="0" w:noHBand="0" w:noVBand="1"/>
                  </w:tblPr>
                  <w:tblGrid>
                    <w:gridCol w:w="10368"/>
                  </w:tblGrid>
                  <w:tr w:rsidR="004F27D6" w:rsidRPr="007B346A" w14:paraId="3C9D1BF8" w14:textId="77777777" w:rsidTr="002F332A">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vAlign w:val="bottom"/>
                      </w:tcPr>
                      <w:p w14:paraId="1062E2A2" w14:textId="77777777" w:rsidR="004F27D6" w:rsidRPr="007B346A" w:rsidRDefault="004F27D6" w:rsidP="004F27D6">
                        <w:pPr>
                          <w:pStyle w:val="Title"/>
                          <w:framePr w:hSpace="0" w:wrap="auto" w:vAnchor="margin" w:hAnchor="text" w:yAlign="inline"/>
                        </w:pPr>
                        <w:r>
                          <w:lastRenderedPageBreak/>
                          <w:t>Hardware Guide</w:t>
                        </w:r>
                      </w:p>
                    </w:tc>
                  </w:tr>
                  <w:tr w:rsidR="004F27D6" w:rsidRPr="000F1DCE" w14:paraId="3EC43600" w14:textId="77777777" w:rsidTr="002F332A">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688" w:type="dxa"/>
                        <w:shd w:val="clear" w:color="auto" w:fill="auto"/>
                      </w:tcPr>
                      <w:p w14:paraId="7246DEFE" w14:textId="77777777" w:rsidR="004F27D6" w:rsidRDefault="004F27D6" w:rsidP="004F27D6">
                        <w:pPr>
                          <w:pStyle w:val="Subtitle"/>
                          <w:framePr w:hSpace="0" w:wrap="auto" w:vAnchor="margin" w:hAnchor="text" w:yAlign="inline"/>
                          <w:rPr>
                            <w:b w:val="0"/>
                            <w:bCs w:val="0"/>
                          </w:rPr>
                        </w:pPr>
                        <w:r>
                          <w:rPr>
                            <w:noProof/>
                          </w:rPr>
                          <mc:AlternateContent>
                            <mc:Choice Requires="wps">
                              <w:drawing>
                                <wp:inline distT="0" distB="0" distL="0" distR="0" wp14:anchorId="085862CA" wp14:editId="41D2891E">
                                  <wp:extent cx="3990652" cy="95534"/>
                                  <wp:effectExtent l="0" t="0" r="0" b="0"/>
                                  <wp:docPr id="957646010" name="Rectangle 957646010"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19996C" id="Rectangle 957646010"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p w14:paraId="23E5B7AD" w14:textId="6EB916B7" w:rsidR="004F27D6" w:rsidRPr="000F1DCE" w:rsidRDefault="004F27D6" w:rsidP="004F27D6">
                        <w:pPr>
                          <w:pStyle w:val="Subtitle"/>
                          <w:framePr w:hSpace="0" w:wrap="auto" w:vAnchor="margin" w:hAnchor="text" w:yAlign="inline"/>
                          <w:rPr>
                            <w:b w:val="0"/>
                            <w:bCs w:val="0"/>
                          </w:rPr>
                        </w:pPr>
                        <w:r>
                          <w:rPr>
                            <w:smallCaps/>
                            <w:noProof/>
                          </w:rPr>
                          <mc:AlternateContent>
                            <mc:Choice Requires="wps">
                              <w:drawing>
                                <wp:anchor distT="0" distB="0" distL="114300" distR="114300" simplePos="0" relativeHeight="251667456" behindDoc="1" locked="0" layoutInCell="1" allowOverlap="1" wp14:anchorId="44E32468" wp14:editId="19EA2537">
                                  <wp:simplePos x="0" y="0"/>
                                  <wp:positionH relativeFrom="column">
                                    <wp:posOffset>-68580</wp:posOffset>
                                  </wp:positionH>
                                  <wp:positionV relativeFrom="paragraph">
                                    <wp:posOffset>377825</wp:posOffset>
                                  </wp:positionV>
                                  <wp:extent cx="6858000" cy="6372225"/>
                                  <wp:effectExtent l="0" t="0" r="0" b="9525"/>
                                  <wp:wrapTight wrapText="bothSides">
                                    <wp:wrapPolygon edited="0">
                                      <wp:start x="120" y="0"/>
                                      <wp:lineTo x="120" y="21568"/>
                                      <wp:lineTo x="21420" y="21568"/>
                                      <wp:lineTo x="21420" y="0"/>
                                      <wp:lineTo x="120" y="0"/>
                                    </wp:wrapPolygon>
                                  </wp:wrapTight>
                                  <wp:docPr id="1637170282" name="Text Box 1637170282"/>
                                  <wp:cNvGraphicFramePr/>
                                  <a:graphic xmlns:a="http://schemas.openxmlformats.org/drawingml/2006/main">
                                    <a:graphicData uri="http://schemas.microsoft.com/office/word/2010/wordprocessingShape">
                                      <wps:wsp>
                                        <wps:cNvSpPr txBox="1"/>
                                        <wps:spPr>
                                          <a:xfrm>
                                            <a:off x="0" y="0"/>
                                            <a:ext cx="6858000" cy="6372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3FA90" w14:textId="7262B2B9" w:rsidR="004F27D6" w:rsidRDefault="004F27D6" w:rsidP="004F27D6">
                                              <w:pPr>
                                                <w:jc w:val="both"/>
                                              </w:pPr>
                                              <w:r>
                                                <w:t xml:space="preserve">The .STL and .SLDPRT files of the platform mount will be available </w:t>
                                              </w:r>
                                              <w:hyperlink r:id="rId15" w:history="1">
                                                <w:r w:rsidR="0077757A" w:rsidRPr="0077757A">
                                                  <w:rPr>
                                                    <w:rStyle w:val="Hyperlink"/>
                                                  </w:rPr>
                                                  <w:t>here</w:t>
                                                </w:r>
                                              </w:hyperlink>
                                              <w:r w:rsidR="0077757A">
                                                <w:t xml:space="preserve"> for anyone to modify and reprint. Here is the engineering drawing of the mount.</w:t>
                                              </w:r>
                                            </w:p>
                                            <w:p w14:paraId="0025BACF" w14:textId="77777777" w:rsidR="0077757A" w:rsidRDefault="0077757A" w:rsidP="004F27D6">
                                              <w:pPr>
                                                <w:jc w:val="both"/>
                                              </w:pPr>
                                            </w:p>
                                            <w:p w14:paraId="34160E5C" w14:textId="7C37BD83" w:rsidR="0077757A" w:rsidRDefault="0077757A" w:rsidP="0077757A">
                                              <w:pPr>
                                                <w:jc w:val="center"/>
                                              </w:pPr>
                                              <w:r>
                                                <w:rPr>
                                                  <w:noProof/>
                                                </w:rPr>
                                                <w:drawing>
                                                  <wp:inline distT="0" distB="0" distL="0" distR="0" wp14:anchorId="016E4853" wp14:editId="74D2FFC7">
                                                    <wp:extent cx="4429125" cy="5830247"/>
                                                    <wp:effectExtent l="0" t="0" r="0" b="0"/>
                                                    <wp:docPr id="596976636"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6636" name="Picture 1" descr="A blueprint of a machine&#10;&#10;Description automatically generated"/>
                                                            <pic:cNvPicPr/>
                                                          </pic:nvPicPr>
                                                          <pic:blipFill>
                                                            <a:blip r:embed="rId16"/>
                                                            <a:stretch>
                                                              <a:fillRect/>
                                                            </a:stretch>
                                                          </pic:blipFill>
                                                          <pic:spPr>
                                                            <a:xfrm>
                                                              <a:off x="0" y="0"/>
                                                              <a:ext cx="4437740" cy="58415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E32468" id="Text Box 1637170282" o:spid="_x0000_s1033" type="#_x0000_t202" style="position:absolute;margin-left:-5.4pt;margin-top:29.75pt;width:540pt;height:50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" filled="f" stroked="f">
                                  <v:textbox>
                                    <w:txbxContent>
                                      <w:p w14:paraId="5D73FA90" w14:textId="7262B2B9" w:rsidR="004F27D6" w:rsidRDefault="004F27D6" w:rsidP="004F27D6">
                                        <w:pPr>
                                          <w:jc w:val="both"/>
                                        </w:pPr>
                                        <w:r>
                                          <w:t xml:space="preserve">The .STL and .SLDPRT files of the platform mount will be available </w:t>
                                        </w:r>
                                        <w:hyperlink r:id="rId17" w:history="1">
                                          <w:r w:rsidR="0077757A" w:rsidRPr="0077757A">
                                            <w:rPr>
                                              <w:rStyle w:val="Hyperlink"/>
                                            </w:rPr>
                                            <w:t>here</w:t>
                                          </w:r>
                                        </w:hyperlink>
                                        <w:r w:rsidR="0077757A">
                                          <w:t xml:space="preserve"> for anyone to modify and reprint. Here is the engineering drawing of the mount.</w:t>
                                        </w:r>
                                      </w:p>
                                      <w:p w14:paraId="0025BACF" w14:textId="77777777" w:rsidR="0077757A" w:rsidRDefault="0077757A" w:rsidP="004F27D6">
                                        <w:pPr>
                                          <w:jc w:val="both"/>
                                        </w:pPr>
                                      </w:p>
                                      <w:p w14:paraId="34160E5C" w14:textId="7C37BD83" w:rsidR="0077757A" w:rsidRDefault="0077757A" w:rsidP="0077757A">
                                        <w:pPr>
                                          <w:jc w:val="center"/>
                                        </w:pPr>
                                        <w:r>
                                          <w:rPr>
                                            <w:noProof/>
                                          </w:rPr>
                                          <w:drawing>
                                            <wp:inline distT="0" distB="0" distL="0" distR="0" wp14:anchorId="016E4853" wp14:editId="74D2FFC7">
                                              <wp:extent cx="4429125" cy="5830247"/>
                                              <wp:effectExtent l="0" t="0" r="0" b="0"/>
                                              <wp:docPr id="596976636"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6636" name="Picture 1" descr="A blueprint of a machine&#10;&#10;Description automatically generated"/>
                                                      <pic:cNvPicPr/>
                                                    </pic:nvPicPr>
                                                    <pic:blipFill>
                                                      <a:blip r:embed="rId16"/>
                                                      <a:stretch>
                                                        <a:fillRect/>
                                                      </a:stretch>
                                                    </pic:blipFill>
                                                    <pic:spPr>
                                                      <a:xfrm>
                                                        <a:off x="0" y="0"/>
                                                        <a:ext cx="4437740" cy="5841588"/>
                                                      </a:xfrm>
                                                      <a:prstGeom prst="rect">
                                                        <a:avLst/>
                                                      </a:prstGeom>
                                                    </pic:spPr>
                                                  </pic:pic>
                                                </a:graphicData>
                                              </a:graphic>
                                            </wp:inline>
                                          </w:drawing>
                                        </w:r>
                                      </w:p>
                                    </w:txbxContent>
                                  </v:textbox>
                                  <w10:wrap type="tight"/>
                                </v:shape>
                              </w:pict>
                            </mc:Fallback>
                          </mc:AlternateContent>
                        </w:r>
                        <w:r>
                          <w:t>Additional</w:t>
                        </w:r>
                      </w:p>
                    </w:tc>
                  </w:tr>
                </w:tbl>
                <w:p w14:paraId="0099463F" w14:textId="3E5664D1" w:rsidR="007479A5" w:rsidRPr="000F1DCE" w:rsidRDefault="007479A5" w:rsidP="007479A5">
                  <w:pPr>
                    <w:pStyle w:val="Subtitle"/>
                    <w:framePr w:hSpace="0" w:wrap="auto" w:vAnchor="margin" w:hAnchor="text" w:yAlign="inline"/>
                    <w:rPr>
                      <w:b w:val="0"/>
                      <w:bCs w:val="0"/>
                    </w:rPr>
                  </w:pPr>
                </w:p>
              </w:tc>
            </w:tr>
          </w:tbl>
          <w:p w14:paraId="17DE6FCA" w14:textId="77777777" w:rsidR="00B208BB" w:rsidRPr="00616989" w:rsidRDefault="00B208BB" w:rsidP="002F332A">
            <w:pPr>
              <w:spacing w:after="200"/>
              <w:rPr>
                <w:smallCaps/>
                <w:noProof/>
              </w:rPr>
            </w:pPr>
          </w:p>
        </w:tc>
      </w:tr>
    </w:tbl>
    <w:p w14:paraId="17F49531" w14:textId="437A754E" w:rsidR="008F4509" w:rsidRPr="000F1DCE" w:rsidRDefault="008F4509" w:rsidP="00F25829">
      <w:pPr>
        <w:spacing w:after="200"/>
        <w:rPr>
          <w:b/>
        </w:rPr>
      </w:pPr>
    </w:p>
    <w:sectPr w:rsidR="008F4509" w:rsidRPr="000F1DCE" w:rsidSect="00967EF4">
      <w:footerReference w:type="even" r:id="rId18"/>
      <w:footerReference w:type="default" r:id="rId19"/>
      <w:pgSz w:w="12240" w:h="15840" w:code="1"/>
      <w:pgMar w:top="720" w:right="720" w:bottom="720" w:left="72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74C1E" w14:textId="77777777" w:rsidR="00967EF4" w:rsidRDefault="00967EF4">
      <w:pPr>
        <w:spacing w:after="0" w:line="240" w:lineRule="auto"/>
      </w:pPr>
      <w:r>
        <w:separator/>
      </w:r>
    </w:p>
  </w:endnote>
  <w:endnote w:type="continuationSeparator" w:id="0">
    <w:p w14:paraId="11CF8900" w14:textId="77777777" w:rsidR="00967EF4" w:rsidRDefault="00967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1C515" w14:textId="35EEFD42" w:rsidR="002C5F37" w:rsidRDefault="002C5F37">
    <w:pPr>
      <w:pStyle w:val="Footer"/>
    </w:pPr>
    <w:r>
      <w:rPr>
        <w:noProof/>
        <w:lang w:eastAsia="ja-JP"/>
      </w:rPr>
      <mc:AlternateContent>
        <mc:Choice Requires="wps">
          <w:drawing>
            <wp:anchor distT="0" distB="0" distL="114300" distR="114300" simplePos="0" relativeHeight="251670528" behindDoc="0" locked="0" layoutInCell="0" allowOverlap="1" wp14:anchorId="2C76A94A" wp14:editId="1C6B75B6">
              <wp:simplePos x="0" y="0"/>
              <wp:positionH relativeFrom="leftMargin">
                <wp:posOffset>7124700</wp:posOffset>
              </wp:positionH>
              <wp:positionV relativeFrom="bottomMargin">
                <wp:posOffset>75565</wp:posOffset>
              </wp:positionV>
              <wp:extent cx="520700" cy="520700"/>
              <wp:effectExtent l="0" t="0" r="0" b="0"/>
              <wp:wrapNone/>
              <wp:docPr id="192812936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4D295926" w14:textId="77777777" w:rsidR="002C5F37" w:rsidRPr="00C77D65" w:rsidRDefault="002C5F37" w:rsidP="002C5F37">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2C76A94A" id="Oval 19" o:spid="_x0000_s1034" style="position:absolute;margin-left:561pt;margin-top:5.95pt;width:41pt;height:41pt;z-index:251670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" o:allowincell="f" fillcolor="white [3201]" stroked="f" strokeweight="6pt">
              <v:textbox inset="0,0,0,0">
                <w:txbxContent>
                  <w:p w14:paraId="4D295926" w14:textId="77777777" w:rsidR="002C5F37" w:rsidRPr="00C77D65" w:rsidRDefault="002C5F37" w:rsidP="002C5F37">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Pr>
                        <w:noProof/>
                        <w:sz w:val="36"/>
                        <w:szCs w:val="36"/>
                      </w:rPr>
                      <w:t>1</w:t>
                    </w:r>
                    <w:r w:rsidRPr="00C77D65">
                      <w:rPr>
                        <w:noProof/>
                        <w:sz w:val="36"/>
                        <w:szCs w:val="36"/>
                      </w:rPr>
                      <w:fldChar w:fldCharType="end"/>
                    </w:r>
                  </w:p>
                </w:txbxContent>
              </v:textbox>
              <w10:wrap anchorx="margin" anchory="margin"/>
            </v:round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B87F6" w14:textId="77777777" w:rsidR="00AA1F13" w:rsidRDefault="000F1DCE">
    <w:r>
      <w:rPr>
        <w:noProof/>
        <w:lang w:eastAsia="ja-JP"/>
      </w:rPr>
      <mc:AlternateContent>
        <mc:Choice Requires="wps">
          <w:drawing>
            <wp:anchor distT="0" distB="0" distL="114300" distR="114300" simplePos="0" relativeHeight="251668480" behindDoc="0" locked="0" layoutInCell="0" allowOverlap="1" wp14:anchorId="6BF3D8F4" wp14:editId="04D7094C">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3C9C75B6"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BF3D8F4" id="_x0000_s1035" style="position:absolute;margin-left:542.5pt;margin-top:17.2pt;width:41pt;height:41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" o:allowincell="f" fillcolor="white [3201]" stroked="f" strokeweight="6pt">
              <v:textbox inset="0,0,0,0">
                <w:txbxContent>
                  <w:p w14:paraId="3C9C75B6"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v:textbox>
              <w10:wrap anchorx="margin" anchory="margin"/>
            </v:roundrect>
          </w:pict>
        </mc:Fallback>
      </mc:AlternateContent>
    </w:r>
  </w:p>
  <w:p w14:paraId="73EBA881"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2D208" w14:textId="77777777" w:rsidR="00967EF4" w:rsidRDefault="00967EF4">
      <w:pPr>
        <w:spacing w:after="0" w:line="240" w:lineRule="auto"/>
      </w:pPr>
      <w:r>
        <w:separator/>
      </w:r>
    </w:p>
  </w:footnote>
  <w:footnote w:type="continuationSeparator" w:id="0">
    <w:p w14:paraId="547BE7F6" w14:textId="77777777" w:rsidR="00967EF4" w:rsidRDefault="00967E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12305C42"/>
    <w:multiLevelType w:val="hybridMultilevel"/>
    <w:tmpl w:val="6BC6E61E"/>
    <w:lvl w:ilvl="0" w:tplc="DB62EA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09305AB"/>
    <w:multiLevelType w:val="hybridMultilevel"/>
    <w:tmpl w:val="54B07C6E"/>
    <w:lvl w:ilvl="0" w:tplc="DB62EA5C">
      <w:numFmt w:val="bullet"/>
      <w:lvlText w:val="-"/>
      <w:lvlJc w:val="left"/>
      <w:pPr>
        <w:ind w:left="360" w:hanging="360"/>
      </w:pPr>
      <w:rPr>
        <w:rFonts w:ascii="Arial" w:eastAsiaTheme="minorHAnsi" w:hAnsi="Arial" w:cs="Aria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1089355393">
    <w:abstractNumId w:val="4"/>
  </w:num>
  <w:num w:numId="2" w16cid:durableId="2058702875">
    <w:abstractNumId w:val="4"/>
  </w:num>
  <w:num w:numId="3" w16cid:durableId="354774605">
    <w:abstractNumId w:val="3"/>
  </w:num>
  <w:num w:numId="4" w16cid:durableId="1129668967">
    <w:abstractNumId w:val="3"/>
  </w:num>
  <w:num w:numId="5" w16cid:durableId="488717245">
    <w:abstractNumId w:val="2"/>
  </w:num>
  <w:num w:numId="6" w16cid:durableId="551386089">
    <w:abstractNumId w:val="2"/>
  </w:num>
  <w:num w:numId="7" w16cid:durableId="269045915">
    <w:abstractNumId w:val="1"/>
  </w:num>
  <w:num w:numId="8" w16cid:durableId="713627623">
    <w:abstractNumId w:val="1"/>
  </w:num>
  <w:num w:numId="9" w16cid:durableId="309751525">
    <w:abstractNumId w:val="0"/>
  </w:num>
  <w:num w:numId="10" w16cid:durableId="695078391">
    <w:abstractNumId w:val="0"/>
  </w:num>
  <w:num w:numId="11" w16cid:durableId="1456093698">
    <w:abstractNumId w:val="4"/>
  </w:num>
  <w:num w:numId="12" w16cid:durableId="55858698">
    <w:abstractNumId w:val="3"/>
  </w:num>
  <w:num w:numId="13" w16cid:durableId="426463436">
    <w:abstractNumId w:val="2"/>
  </w:num>
  <w:num w:numId="14" w16cid:durableId="1143082207">
    <w:abstractNumId w:val="1"/>
  </w:num>
  <w:num w:numId="15" w16cid:durableId="1997293965">
    <w:abstractNumId w:val="0"/>
  </w:num>
  <w:num w:numId="16" w16cid:durableId="155272582">
    <w:abstractNumId w:val="5"/>
  </w:num>
  <w:num w:numId="17" w16cid:durableId="14912931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250"/>
    <w:rsid w:val="000023B2"/>
    <w:rsid w:val="00074E8B"/>
    <w:rsid w:val="000F1DCE"/>
    <w:rsid w:val="0016270C"/>
    <w:rsid w:val="00203C63"/>
    <w:rsid w:val="002C5F37"/>
    <w:rsid w:val="0033156F"/>
    <w:rsid w:val="003B3056"/>
    <w:rsid w:val="003C0266"/>
    <w:rsid w:val="003D2F00"/>
    <w:rsid w:val="004154B5"/>
    <w:rsid w:val="00475290"/>
    <w:rsid w:val="004E4D8D"/>
    <w:rsid w:val="004F27D6"/>
    <w:rsid w:val="0051615D"/>
    <w:rsid w:val="00524BAA"/>
    <w:rsid w:val="005C5BDA"/>
    <w:rsid w:val="00616989"/>
    <w:rsid w:val="007479A5"/>
    <w:rsid w:val="0077757A"/>
    <w:rsid w:val="007B346A"/>
    <w:rsid w:val="008F4509"/>
    <w:rsid w:val="00942CE0"/>
    <w:rsid w:val="00962160"/>
    <w:rsid w:val="00967EF4"/>
    <w:rsid w:val="00A362E1"/>
    <w:rsid w:val="00AA1F13"/>
    <w:rsid w:val="00B208BB"/>
    <w:rsid w:val="00B70300"/>
    <w:rsid w:val="00B93FDF"/>
    <w:rsid w:val="00BB0743"/>
    <w:rsid w:val="00BC5723"/>
    <w:rsid w:val="00BC69E6"/>
    <w:rsid w:val="00C34D86"/>
    <w:rsid w:val="00C77D65"/>
    <w:rsid w:val="00C80AFE"/>
    <w:rsid w:val="00CB4A4D"/>
    <w:rsid w:val="00D16250"/>
    <w:rsid w:val="00D73345"/>
    <w:rsid w:val="00DA03C4"/>
    <w:rsid w:val="00DA7C93"/>
    <w:rsid w:val="00DE6F3F"/>
    <w:rsid w:val="00E0736E"/>
    <w:rsid w:val="00E707C0"/>
    <w:rsid w:val="00EF0E81"/>
    <w:rsid w:val="00EF761B"/>
    <w:rsid w:val="00F07B0B"/>
    <w:rsid w:val="00F07EB5"/>
    <w:rsid w:val="00F25829"/>
    <w:rsid w:val="00FA7F52"/>
    <w:rsid w:val="00FC7DDE"/>
    <w:rsid w:val="00FD71E8"/>
    <w:rsid w:val="00FF0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5FA374B"/>
  <w15:docId w15:val="{E297C938-CED7-4ADA-A3CF-2892A22F5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160"/>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00656B"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CA423"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CA423"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D6D17"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D6D17"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00889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008890"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00889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B3C225"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rsid w:val="00C77D65"/>
    <w:pPr>
      <w:spacing w:after="0" w:line="240" w:lineRule="auto"/>
    </w:pPr>
    <w:rPr>
      <w:b/>
      <w:color w:val="004348"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unhideWhenUsed/>
    <w:qFormat/>
    <w:pPr>
      <w:tabs>
        <w:tab w:val="right" w:leader="dot" w:pos="8630"/>
      </w:tabs>
      <w:spacing w:after="40" w:line="240" w:lineRule="auto"/>
    </w:pPr>
    <w:rPr>
      <w:smallCaps/>
      <w:noProof/>
      <w:color w:val="D2DF57" w:themeColor="accent2"/>
    </w:rPr>
  </w:style>
  <w:style w:type="paragraph" w:styleId="TOC2">
    <w:name w:val="toc 2"/>
    <w:basedOn w:val="Normal"/>
    <w:next w:val="Normal"/>
    <w:autoRedefine/>
    <w:uiPriority w:val="9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7479A5"/>
    <w:pPr>
      <w:ind w:left="720"/>
      <w:contextualSpacing/>
    </w:pPr>
  </w:style>
  <w:style w:type="character" w:styleId="UnresolvedMention">
    <w:name w:val="Unresolved Mention"/>
    <w:basedOn w:val="DefaultParagraphFont"/>
    <w:uiPriority w:val="99"/>
    <w:semiHidden/>
    <w:unhideWhenUsed/>
    <w:rsid w:val="00777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Image-X-Institute/6-DoF-Robotic-Motion-Phantom/tree/update-7/03/2024/Documenta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github.com/Image-X-Institute/6-DoF-Robotic-Motion-Phantom/tree/update-7/03/2024/Documentation" TargetMode="External"/><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ot\AppData\Roaming\Microsoft\Templates\Report%20(Equity%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5BBCD-F1C0-422A-A6B5-8F6857CB6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theme).dotx</Template>
  <TotalTime>83</TotalTime>
  <Pages>7</Pages>
  <Words>26</Words>
  <Characters>151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Robot</dc:creator>
  <cp:keywords/>
  <dc:description/>
  <cp:lastModifiedBy>Robot</cp:lastModifiedBy>
  <cp:revision>9</cp:revision>
  <cp:lastPrinted>2024-03-12T00:55:00Z</cp:lastPrinted>
  <dcterms:created xsi:type="dcterms:W3CDTF">2024-03-11T23:33:00Z</dcterms:created>
  <dcterms:modified xsi:type="dcterms:W3CDTF">2024-03-12T00:56:00Z</dcterms:modified>
</cp:coreProperties>
</file>